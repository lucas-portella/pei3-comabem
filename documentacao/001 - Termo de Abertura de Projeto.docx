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FD" w:rsidRPr="00807709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</w:pPr>
    </w:p>
    <w:p w:rsidR="00BB13FD" w:rsidRPr="00807709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</w:pPr>
    </w:p>
    <w:p w:rsidR="000E7057" w:rsidRPr="00807709" w:rsidRDefault="00E214EE" w:rsidP="00807709">
      <w:pPr>
        <w:pStyle w:val="Capa-TrebuchetMS36ptDireita"/>
        <w:spacing w:line="360" w:lineRule="auto"/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</w:pPr>
      <w:r>
        <w:rPr>
          <w:rFonts w:asciiTheme="minorHAnsi" w:hAnsiTheme="minorHAnsi" w:cstheme="minorHAnsi"/>
          <w:color w:val="000000" w:themeColor="text1"/>
          <w:sz w:val="68"/>
          <w:szCs w:val="56"/>
          <w:lang w:val="pt-BR"/>
        </w:rPr>
        <w:t>SISTEMA DE INFORMAÇÃO</w:t>
      </w:r>
    </w:p>
    <w:p w:rsidR="00990B33" w:rsidRPr="003D3CAD" w:rsidRDefault="00990B33" w:rsidP="00807709">
      <w:pPr>
        <w:spacing w:line="360" w:lineRule="auto"/>
        <w:jc w:val="right"/>
        <w:rPr>
          <w:rFonts w:asciiTheme="minorHAnsi" w:hAnsiTheme="minorHAnsi" w:cstheme="minorHAnsi"/>
          <w:color w:val="FF0000"/>
          <w:sz w:val="36"/>
          <w:szCs w:val="24"/>
        </w:rPr>
      </w:pPr>
    </w:p>
    <w:p w:rsidR="00990B33" w:rsidRPr="003D3CAD" w:rsidRDefault="00990B33" w:rsidP="00807709">
      <w:pPr>
        <w:spacing w:line="360" w:lineRule="auto"/>
        <w:jc w:val="right"/>
        <w:rPr>
          <w:rFonts w:asciiTheme="minorHAnsi" w:hAnsiTheme="minorHAnsi" w:cstheme="minorHAnsi"/>
          <w:color w:val="FF0000"/>
          <w:sz w:val="56"/>
          <w:szCs w:val="44"/>
        </w:rPr>
      </w:pPr>
    </w:p>
    <w:p w:rsidR="00807709" w:rsidRPr="003D3CAD" w:rsidRDefault="00E214EE" w:rsidP="00807709">
      <w:pPr>
        <w:pStyle w:val="Capa-TrebuchetMS18ptsDireita"/>
        <w:spacing w:line="360" w:lineRule="auto"/>
        <w:rPr>
          <w:rFonts w:asciiTheme="minorHAnsi" w:hAnsiTheme="minorHAnsi" w:cstheme="minorHAnsi"/>
          <w:color w:val="FF0000"/>
          <w:sz w:val="56"/>
          <w:szCs w:val="44"/>
          <w:lang w:val="pt-BR"/>
        </w:rPr>
      </w:pPr>
      <w:r w:rsidRPr="003D3CAD">
        <w:rPr>
          <w:rFonts w:asciiTheme="minorHAnsi" w:hAnsiTheme="minorHAnsi" w:cstheme="minorHAnsi"/>
          <w:color w:val="FF0000"/>
          <w:sz w:val="56"/>
          <w:szCs w:val="44"/>
          <w:lang w:val="pt-BR"/>
        </w:rPr>
        <w:t>Termo de Abertura de Projeto</w:t>
      </w:r>
    </w:p>
    <w:p w:rsidR="007A0AEE" w:rsidRPr="003D3CAD" w:rsidRDefault="00E214EE" w:rsidP="00807709">
      <w:pPr>
        <w:pStyle w:val="Capa-TrebuchetMS18ptsDireita"/>
        <w:spacing w:line="360" w:lineRule="auto"/>
        <w:rPr>
          <w:rFonts w:asciiTheme="minorHAnsi" w:hAnsiTheme="minorHAnsi" w:cstheme="minorHAnsi"/>
          <w:color w:val="FF0000"/>
          <w:szCs w:val="24"/>
          <w:lang w:val="pt-BR"/>
        </w:rPr>
      </w:pPr>
      <w:r w:rsidRPr="003D3CAD">
        <w:rPr>
          <w:rFonts w:asciiTheme="minorHAnsi" w:hAnsiTheme="minorHAnsi" w:cstheme="minorHAnsi"/>
          <w:color w:val="FF0000"/>
          <w:sz w:val="56"/>
          <w:szCs w:val="44"/>
          <w:lang w:val="pt-BR"/>
        </w:rPr>
        <w:t>Nome do Projeto</w:t>
      </w:r>
    </w:p>
    <w:p w:rsidR="00091E3D" w:rsidRPr="00807709" w:rsidRDefault="00091E3D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990B33" w:rsidRPr="00807709" w:rsidRDefault="00990B33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7616AC" w:rsidRPr="00807709" w:rsidRDefault="007616AC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7616AC" w:rsidRPr="00807709" w:rsidRDefault="007616AC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7616AC" w:rsidRPr="00807709" w:rsidRDefault="007616AC" w:rsidP="00807709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Cs w:val="24"/>
        </w:rPr>
      </w:pPr>
    </w:p>
    <w:p w:rsidR="005E3EB5" w:rsidRPr="00807709" w:rsidRDefault="005E3EB5" w:rsidP="00807709">
      <w:pPr>
        <w:spacing w:before="0" w:after="0" w:line="360" w:lineRule="auto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807709">
        <w:rPr>
          <w:rFonts w:asciiTheme="minorHAnsi" w:hAnsiTheme="minorHAnsi" w:cstheme="minorHAnsi"/>
          <w:color w:val="000000" w:themeColor="text1"/>
          <w:szCs w:val="24"/>
        </w:rPr>
        <w:br w:type="page"/>
      </w:r>
    </w:p>
    <w:p w:rsidR="00E214EE" w:rsidRDefault="00E214EE" w:rsidP="00E214EE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</w:pPr>
      <w:r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  <w:lastRenderedPageBreak/>
        <w:t>Termo de Confidencialidade</w:t>
      </w:r>
    </w:p>
    <w:tbl>
      <w:tblPr>
        <w:tblStyle w:val="Tabelacomgrade"/>
        <w:tblW w:w="9073" w:type="dxa"/>
        <w:tblInd w:w="-176" w:type="dxa"/>
        <w:tblLook w:val="04A0" w:firstRow="1" w:lastRow="0" w:firstColumn="1" w:lastColumn="0" w:noHBand="0" w:noVBand="1"/>
      </w:tblPr>
      <w:tblGrid>
        <w:gridCol w:w="9073"/>
      </w:tblGrid>
      <w:tr w:rsidR="00E214EE" w:rsidTr="00E214EE">
        <w:trPr>
          <w:trHeight w:val="1415"/>
        </w:trPr>
        <w:tc>
          <w:tcPr>
            <w:tcW w:w="9073" w:type="dxa"/>
          </w:tcPr>
          <w:p w:rsidR="00E214EE" w:rsidRPr="00E214EE" w:rsidRDefault="00E214EE" w:rsidP="00E214EE">
            <w:pPr>
              <w:spacing w:line="360" w:lineRule="auto"/>
              <w:rPr>
                <w:rFonts w:ascii="Arial" w:hAnsi="Arial" w:cs="Arial"/>
              </w:rPr>
            </w:pPr>
            <w:r w:rsidRPr="00E214EE">
              <w:rPr>
                <w:rFonts w:ascii="Arial" w:hAnsi="Arial" w:cs="Arial"/>
              </w:rPr>
              <w:t xml:space="preserve">As informações contidas neste documento são de propriedade privada e confidencial. A divulgação deve ser autorizada por escrito. Este documento não pode ser reproduzido por fotocópia, fotografia ou eletrônica sem permissão por escrito.   </w:t>
            </w:r>
          </w:p>
        </w:tc>
      </w:tr>
    </w:tbl>
    <w:p w:rsidR="00E214EE" w:rsidRDefault="00E214EE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</w:pPr>
    </w:p>
    <w:p w:rsidR="00E214EE" w:rsidRDefault="00E214EE" w:rsidP="00E214EE">
      <w:r>
        <w:br w:type="page"/>
      </w:r>
    </w:p>
    <w:p w:rsidR="007616AC" w:rsidRPr="00807709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07709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20"/>
        <w:gridCol w:w="4157"/>
        <w:gridCol w:w="2370"/>
      </w:tblGrid>
      <w:tr w:rsidR="00807709" w:rsidRPr="00807709" w:rsidTr="005E3EB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br w:type="page"/>
              <w:t>Data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Versão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Descrição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Autor</w:t>
            </w:r>
          </w:p>
        </w:tc>
      </w:tr>
      <w:tr w:rsidR="00807709" w:rsidRPr="00807709" w:rsidTr="005E3EB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3D3CAD" w:rsidRDefault="001066F0" w:rsidP="006D1C4A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Cs w:val="24"/>
                <w:lang w:eastAsia="en-US"/>
              </w:rPr>
            </w:pP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10</w:t>
            </w:r>
            <w:r w:rsidR="00ED46D7" w:rsidRPr="003D3CAD">
              <w:rPr>
                <w:rFonts w:asciiTheme="minorHAnsi" w:hAnsiTheme="minorHAnsi" w:cstheme="minorHAnsi"/>
                <w:color w:val="FF0000"/>
                <w:szCs w:val="24"/>
              </w:rPr>
              <w:t>/</w:t>
            </w: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06</w:t>
            </w:r>
            <w:r w:rsidR="007616AC" w:rsidRPr="003D3CAD">
              <w:rPr>
                <w:rFonts w:asciiTheme="minorHAnsi" w:hAnsiTheme="minorHAnsi" w:cstheme="minorHAnsi"/>
                <w:color w:val="FF0000"/>
                <w:szCs w:val="24"/>
              </w:rPr>
              <w:t>/201</w:t>
            </w:r>
            <w:r w:rsidR="006D1C4A" w:rsidRPr="003D3CAD">
              <w:rPr>
                <w:rFonts w:asciiTheme="minorHAnsi" w:hAnsiTheme="minorHAnsi" w:cstheme="minorHAnsi"/>
                <w:color w:val="FF0000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3D3CAD" w:rsidRDefault="001066F0" w:rsidP="00807709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Cs w:val="24"/>
                <w:lang w:eastAsia="en-US"/>
              </w:rPr>
            </w:pP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1.0.0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3D3CAD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Cs w:val="24"/>
                <w:lang w:eastAsia="en-US"/>
              </w:rPr>
            </w:pP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Elaboração do Documento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3D3CAD" w:rsidRDefault="00E214EE" w:rsidP="00E214EE">
            <w:pPr>
              <w:spacing w:after="0" w:line="360" w:lineRule="auto"/>
              <w:jc w:val="left"/>
              <w:rPr>
                <w:rFonts w:asciiTheme="minorHAnsi" w:hAnsiTheme="minorHAnsi" w:cstheme="minorHAnsi"/>
                <w:color w:val="FF0000"/>
                <w:szCs w:val="24"/>
                <w:u w:val="single"/>
                <w:lang w:eastAsia="en-US"/>
              </w:rPr>
            </w:pP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Nome do Responsável</w:t>
            </w:r>
          </w:p>
        </w:tc>
      </w:tr>
    </w:tbl>
    <w:p w:rsidR="007616AC" w:rsidRPr="00807709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</w:pPr>
    </w:p>
    <w:p w:rsidR="007616AC" w:rsidRPr="00807709" w:rsidRDefault="007616AC" w:rsidP="007D37CA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07709">
        <w:rPr>
          <w:rFonts w:asciiTheme="minorHAnsi" w:hAnsiTheme="minorHAnsi" w:cstheme="minorHAnsi"/>
          <w:color w:val="000000" w:themeColor="text1"/>
          <w:kern w:val="0"/>
          <w:sz w:val="36"/>
          <w:szCs w:val="36"/>
          <w:lang w:val="pt-BR"/>
        </w:rPr>
        <w:br w:type="page"/>
      </w:r>
      <w:r w:rsidRPr="00807709">
        <w:rPr>
          <w:rFonts w:asciiTheme="minorHAnsi" w:hAnsiTheme="minorHAnsi" w:cstheme="minorHAnsi"/>
          <w:color w:val="000000" w:themeColor="text1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807709" w:rsidRPr="00807709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br w:type="page"/>
              <w:t xml:space="preserve">Nome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807709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 w:themeColor="text1"/>
                <w:szCs w:val="24"/>
                <w:lang w:eastAsia="en-US"/>
              </w:rPr>
            </w:pPr>
            <w:r w:rsidRPr="00807709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Cargo Ocupado</w:t>
            </w:r>
          </w:p>
        </w:tc>
      </w:tr>
      <w:tr w:rsidR="006D1C4A" w:rsidRPr="00807709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3D3CAD" w:rsidRDefault="00E214EE" w:rsidP="006D1C4A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Cs w:val="24"/>
                <w:lang w:eastAsia="en-US"/>
              </w:rPr>
            </w:pP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Integrante da Equipe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3D3CAD" w:rsidRDefault="00E214EE" w:rsidP="006D1C4A">
            <w:pPr>
              <w:spacing w:after="0" w:line="360" w:lineRule="auto"/>
              <w:rPr>
                <w:rFonts w:asciiTheme="minorHAnsi" w:hAnsiTheme="minorHAnsi" w:cstheme="minorHAnsi"/>
                <w:color w:val="FF0000"/>
                <w:szCs w:val="24"/>
                <w:lang w:eastAsia="en-US"/>
              </w:rPr>
            </w:pPr>
            <w:r w:rsidRPr="003D3CAD">
              <w:rPr>
                <w:rFonts w:asciiTheme="minorHAnsi" w:hAnsiTheme="minorHAnsi" w:cstheme="minorHAnsi"/>
                <w:color w:val="FF0000"/>
                <w:szCs w:val="24"/>
              </w:rPr>
              <w:t>Analista de Sistemas</w:t>
            </w:r>
          </w:p>
        </w:tc>
      </w:tr>
    </w:tbl>
    <w:p w:rsidR="00091E3D" w:rsidRPr="00807709" w:rsidRDefault="00BB13FD" w:rsidP="00807709">
      <w:pPr>
        <w:pStyle w:val="ndice"/>
        <w:spacing w:before="60" w:after="60" w:line="360" w:lineRule="auto"/>
        <w:jc w:val="both"/>
        <w:rPr>
          <w:rFonts w:asciiTheme="minorHAnsi" w:hAnsiTheme="minorHAnsi" w:cstheme="minorHAnsi"/>
          <w:color w:val="000000" w:themeColor="text1"/>
          <w:szCs w:val="24"/>
        </w:rPr>
      </w:pPr>
      <w:bookmarkStart w:id="0" w:name="_Toc81635120"/>
      <w:r w:rsidRPr="00807709">
        <w:rPr>
          <w:rFonts w:asciiTheme="minorHAnsi" w:hAnsiTheme="minorHAnsi" w:cstheme="minorHAnsi"/>
          <w:color w:val="000000" w:themeColor="text1"/>
          <w:kern w:val="0"/>
          <w:sz w:val="36"/>
          <w:szCs w:val="36"/>
          <w:lang w:val="pt-BR"/>
        </w:rPr>
        <w:br w:type="page"/>
      </w:r>
      <w:r w:rsidR="007A0AEE" w:rsidRPr="00807709">
        <w:rPr>
          <w:rFonts w:asciiTheme="minorHAnsi" w:hAnsiTheme="minorHAnsi" w:cstheme="minorHAnsi"/>
          <w:color w:val="000000" w:themeColor="text1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:rsidR="002621D3" w:rsidRDefault="00604F67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07709">
        <w:rPr>
          <w:rFonts w:asciiTheme="minorHAnsi" w:hAnsiTheme="minorHAnsi" w:cstheme="minorHAnsi"/>
          <w:color w:val="000000" w:themeColor="text1"/>
        </w:rPr>
        <w:fldChar w:fldCharType="begin"/>
      </w:r>
      <w:r w:rsidR="007A0AEE" w:rsidRPr="00807709">
        <w:rPr>
          <w:rFonts w:asciiTheme="minorHAnsi" w:hAnsiTheme="minorHAnsi" w:cstheme="minorHAnsi"/>
          <w:color w:val="000000" w:themeColor="text1"/>
        </w:rPr>
        <w:instrText xml:space="preserve"> TOC \o "1-3" \h \z </w:instrText>
      </w:r>
      <w:r w:rsidRPr="00807709">
        <w:rPr>
          <w:rFonts w:asciiTheme="minorHAnsi" w:hAnsiTheme="minorHAnsi" w:cstheme="minorHAnsi"/>
          <w:color w:val="000000" w:themeColor="text1"/>
        </w:rPr>
        <w:fldChar w:fldCharType="separate"/>
      </w:r>
      <w:hyperlink w:anchor="_Toc14684258" w:history="1">
        <w:r w:rsidR="002621D3" w:rsidRPr="0033263E">
          <w:rPr>
            <w:rStyle w:val="Hyperlink"/>
            <w:rFonts w:cstheme="minorHAnsi"/>
            <w:noProof/>
          </w:rPr>
          <w:t>1</w:t>
        </w:r>
        <w:r w:rsidR="00262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21D3" w:rsidRPr="0033263E">
          <w:rPr>
            <w:rStyle w:val="Hyperlink"/>
            <w:rFonts w:ascii="Arial" w:hAnsi="Arial" w:cs="Arial"/>
            <w:noProof/>
          </w:rPr>
          <w:t>Introdução</w:t>
        </w:r>
        <w:r w:rsidR="002621D3">
          <w:rPr>
            <w:noProof/>
            <w:webHidden/>
          </w:rPr>
          <w:tab/>
        </w:r>
        <w:r w:rsidR="002621D3">
          <w:rPr>
            <w:noProof/>
            <w:webHidden/>
          </w:rPr>
          <w:fldChar w:fldCharType="begin"/>
        </w:r>
        <w:r w:rsidR="002621D3">
          <w:rPr>
            <w:noProof/>
            <w:webHidden/>
          </w:rPr>
          <w:instrText xml:space="preserve"> PAGEREF _Toc14684258 \h </w:instrText>
        </w:r>
        <w:r w:rsidR="002621D3">
          <w:rPr>
            <w:noProof/>
            <w:webHidden/>
          </w:rPr>
        </w:r>
        <w:r w:rsidR="002621D3">
          <w:rPr>
            <w:noProof/>
            <w:webHidden/>
          </w:rPr>
          <w:fldChar w:fldCharType="separate"/>
        </w:r>
        <w:r w:rsidR="002621D3">
          <w:rPr>
            <w:noProof/>
            <w:webHidden/>
          </w:rPr>
          <w:t>6</w:t>
        </w:r>
        <w:r w:rsidR="002621D3"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84259" w:history="1">
        <w:r w:rsidRPr="0033263E">
          <w:rPr>
            <w:rStyle w:val="Hyperlink"/>
            <w:rFonts w:ascii="Arial" w:hAnsi="Arial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4684260" w:history="1">
        <w:r w:rsidRPr="0033263E">
          <w:rPr>
            <w:rStyle w:val="Hyperlink"/>
            <w:rFonts w:ascii="Arial" w:hAnsi="Arial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Propósito do Termo de Abertura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84261" w:history="1">
        <w:r w:rsidRPr="0033263E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3263E">
          <w:rPr>
            <w:rStyle w:val="Hyperlink"/>
            <w:rFonts w:ascii="Arial" w:hAnsi="Arial" w:cs="Arial"/>
            <w:noProof/>
          </w:rPr>
          <w:t>OBJETIVO E 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84262" w:history="1">
        <w:r w:rsidRPr="0033263E">
          <w:rPr>
            <w:rStyle w:val="Hyperlink"/>
            <w:rFonts w:ascii="Arial" w:hAnsi="Arial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84263" w:history="1">
        <w:r w:rsidRPr="0033263E">
          <w:rPr>
            <w:rStyle w:val="Hyperlink"/>
            <w:rFonts w:ascii="Arial" w:hAnsi="Arial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4684264" w:history="1">
        <w:r w:rsidRPr="0033263E">
          <w:rPr>
            <w:rStyle w:val="Hyperlink"/>
            <w:rFonts w:ascii="Arial" w:hAnsi="Arial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Principais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4684265" w:history="1">
        <w:r w:rsidRPr="0033263E">
          <w:rPr>
            <w:rStyle w:val="Hyperlink"/>
            <w:rFonts w:ascii="Arial" w:hAnsi="Arial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Necessidades do Negócio ou Oportunidades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84266" w:history="1">
        <w:r w:rsidRPr="0033263E">
          <w:rPr>
            <w:rStyle w:val="Hyperlink"/>
            <w:rFonts w:ascii="Arial" w:hAnsi="Arial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Benefícios Financeiros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84267" w:history="1">
        <w:r w:rsidRPr="0033263E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3263E">
          <w:rPr>
            <w:rStyle w:val="Hyperlink"/>
            <w:rFonts w:ascii="Arial" w:hAnsi="Arial" w:cs="Arial"/>
            <w:noProof/>
          </w:rPr>
          <w:t>Tendência (Escopo - Prazo - Custo)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84268" w:history="1">
        <w:r w:rsidRPr="0033263E">
          <w:rPr>
            <w:rStyle w:val="Hyperlink"/>
            <w:rFonts w:ascii="Arial" w:hAnsi="Arial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84269" w:history="1">
        <w:r w:rsidRPr="0033263E">
          <w:rPr>
            <w:rStyle w:val="Hyperlink"/>
            <w:rFonts w:ascii="Arial" w:hAnsi="Arial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3263E">
          <w:rPr>
            <w:rStyle w:val="Hyperlink"/>
            <w:noProof/>
          </w:rPr>
          <w:t>Tabela de Decisão e Referência.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D3" w:rsidRDefault="002621D3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84270" w:history="1">
        <w:r w:rsidRPr="0033263E">
          <w:rPr>
            <w:rStyle w:val="Hyperlink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3263E">
          <w:rPr>
            <w:rStyle w:val="Hyperlink"/>
            <w:rFonts w:ascii="Arial" w:hAnsi="Arial" w:cs="Arial"/>
            <w:noProof/>
          </w:rPr>
          <w:t>Aprovação do Termo de Abertura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718" w:rsidRPr="00807709" w:rsidRDefault="00604F67" w:rsidP="00807709">
      <w:pPr>
        <w:pStyle w:val="ndice"/>
        <w:spacing w:before="60" w:after="60" w:line="360" w:lineRule="auto"/>
        <w:rPr>
          <w:rFonts w:asciiTheme="minorHAnsi" w:hAnsiTheme="minorHAnsi" w:cstheme="minorHAnsi"/>
          <w:color w:val="000000" w:themeColor="text1"/>
          <w:kern w:val="0"/>
          <w:szCs w:val="20"/>
          <w:lang w:val="pt-BR"/>
        </w:rPr>
      </w:pPr>
      <w:r w:rsidRPr="00807709">
        <w:rPr>
          <w:rFonts w:asciiTheme="minorHAnsi" w:hAnsiTheme="minorHAnsi" w:cstheme="minorHAnsi"/>
          <w:color w:val="000000" w:themeColor="text1"/>
          <w:szCs w:val="24"/>
        </w:rPr>
        <w:fldChar w:fldCharType="end"/>
      </w:r>
      <w:r w:rsidR="003C7718" w:rsidRPr="00807709">
        <w:rPr>
          <w:rFonts w:asciiTheme="minorHAnsi" w:hAnsiTheme="minorHAnsi" w:cstheme="minorHAnsi"/>
          <w:color w:val="000000" w:themeColor="text1"/>
          <w:kern w:val="0"/>
          <w:szCs w:val="20"/>
          <w:lang w:val="pt-BR"/>
        </w:rPr>
        <w:t xml:space="preserve"> </w:t>
      </w:r>
    </w:p>
    <w:p w:rsidR="00807709" w:rsidRDefault="00DC03EC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807709">
        <w:rPr>
          <w:rFonts w:asciiTheme="minorHAnsi" w:hAnsiTheme="minorHAnsi" w:cstheme="minorHAnsi"/>
          <w:color w:val="000000" w:themeColor="text1"/>
          <w:sz w:val="48"/>
          <w:szCs w:val="48"/>
        </w:rPr>
        <w:br w:type="page"/>
      </w:r>
      <w:bookmarkStart w:id="10" w:name="_Toc269831440"/>
      <w:bookmarkStart w:id="11" w:name="_Toc1468425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E214EE" w:rsidRPr="00E214EE">
        <w:rPr>
          <w:rFonts w:ascii="Arial" w:hAnsi="Arial" w:cs="Arial"/>
          <w:color w:val="000000" w:themeColor="text1"/>
        </w:rPr>
        <w:lastRenderedPageBreak/>
        <w:t>Introdução</w:t>
      </w:r>
      <w:bookmarkEnd w:id="10"/>
      <w:bookmarkEnd w:id="11"/>
    </w:p>
    <w:p w:rsidR="00E214EE" w:rsidRDefault="00E214EE" w:rsidP="00E214EE">
      <w:pPr>
        <w:pStyle w:val="Ttulo2"/>
      </w:pPr>
      <w:bookmarkStart w:id="12" w:name="_Toc14684259"/>
      <w:r>
        <w:t>Visão Geral do Projeto</w:t>
      </w:r>
      <w:bookmarkEnd w:id="12"/>
    </w:p>
    <w:p w:rsidR="00E214EE" w:rsidRDefault="00E214EE" w:rsidP="00E214EE">
      <w:pPr>
        <w:pStyle w:val="Ttulo3"/>
      </w:pPr>
      <w:bookmarkStart w:id="13" w:name="_Toc14684260"/>
      <w:r>
        <w:t>Propósito do Termo de Abertura do Projeto</w:t>
      </w:r>
      <w:bookmarkEnd w:id="13"/>
    </w:p>
    <w:p w:rsidR="00E214EE" w:rsidRPr="00E214EE" w:rsidRDefault="00E214EE" w:rsidP="00E214EE"/>
    <w:p w:rsidR="00E214EE" w:rsidRPr="00E214EE" w:rsidRDefault="00E214EE" w:rsidP="00E214EE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E214EE">
        <w:rPr>
          <w:rFonts w:ascii="Arial" w:hAnsi="Arial" w:cs="Arial"/>
          <w:i w:val="0"/>
          <w:color w:val="000000" w:themeColor="text1"/>
        </w:rPr>
        <w:t>Este Termo de abertura do projeto contém os objetivos, escopo e o propósito do projeto.</w:t>
      </w:r>
    </w:p>
    <w:p w:rsidR="00E214EE" w:rsidRPr="00E214EE" w:rsidRDefault="00E214EE" w:rsidP="00E214EE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E214EE">
        <w:rPr>
          <w:rFonts w:ascii="Arial" w:hAnsi="Arial" w:cs="Arial"/>
          <w:i w:val="0"/>
          <w:color w:val="000000" w:themeColor="text1"/>
        </w:rPr>
        <w:t>O propósito deste Termo de abertura é:</w:t>
      </w:r>
    </w:p>
    <w:p w:rsidR="00E214EE" w:rsidRPr="00E214EE" w:rsidRDefault="00E214EE" w:rsidP="00835461">
      <w:pPr>
        <w:pStyle w:val="Corpodetexto"/>
        <w:numPr>
          <w:ilvl w:val="0"/>
          <w:numId w:val="7"/>
        </w:numPr>
        <w:spacing w:line="360" w:lineRule="auto"/>
        <w:rPr>
          <w:rFonts w:ascii="Arial" w:hAnsi="Arial" w:cs="Arial"/>
          <w:i w:val="0"/>
          <w:color w:val="000000" w:themeColor="text1"/>
        </w:rPr>
      </w:pPr>
      <w:r w:rsidRPr="00E214EE">
        <w:rPr>
          <w:rFonts w:ascii="Arial" w:hAnsi="Arial" w:cs="Arial"/>
          <w:i w:val="0"/>
          <w:color w:val="000000" w:themeColor="text1"/>
        </w:rPr>
        <w:t xml:space="preserve">Mostrar as razões e justificativas da existência deste projeto; </w:t>
      </w:r>
    </w:p>
    <w:p w:rsidR="00E214EE" w:rsidRPr="00E214EE" w:rsidRDefault="00E214EE" w:rsidP="00835461">
      <w:pPr>
        <w:pStyle w:val="Corpodetexto"/>
        <w:numPr>
          <w:ilvl w:val="0"/>
          <w:numId w:val="7"/>
        </w:numPr>
        <w:spacing w:line="360" w:lineRule="auto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 xml:space="preserve">Estabelecer </w:t>
      </w:r>
      <w:r w:rsidRPr="00E214EE">
        <w:rPr>
          <w:rFonts w:ascii="Arial" w:hAnsi="Arial" w:cs="Arial"/>
          <w:i w:val="0"/>
          <w:color w:val="000000" w:themeColor="text1"/>
        </w:rPr>
        <w:t>o escopo geral do projeto.</w:t>
      </w:r>
    </w:p>
    <w:p w:rsidR="00847B87" w:rsidRDefault="00E214EE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E214EE">
        <w:rPr>
          <w:rFonts w:ascii="Arial" w:hAnsi="Arial" w:cs="Arial"/>
          <w:i w:val="0"/>
          <w:color w:val="000000" w:themeColor="text1"/>
        </w:rPr>
        <w:t>O Termo de Abertura do Projeto será revisto e aprovado pelo comitê de aprovação.</w:t>
      </w:r>
    </w:p>
    <w:p w:rsidR="00807709" w:rsidRPr="00807709" w:rsidRDefault="00807709" w:rsidP="0080770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14" w:name="_Toc269831441"/>
      <w:bookmarkStart w:id="15" w:name="_Toc14684261"/>
      <w:r w:rsidRPr="00807709">
        <w:rPr>
          <w:rFonts w:ascii="Arial" w:hAnsi="Arial" w:cs="Arial"/>
          <w:color w:val="000000" w:themeColor="text1"/>
        </w:rPr>
        <w:t xml:space="preserve">OBJETIVO </w:t>
      </w:r>
      <w:r w:rsidR="00E214EE">
        <w:rPr>
          <w:rFonts w:ascii="Arial" w:hAnsi="Arial" w:cs="Arial"/>
          <w:color w:val="000000" w:themeColor="text1"/>
        </w:rPr>
        <w:t xml:space="preserve">E ESCOPO </w:t>
      </w:r>
      <w:r w:rsidRPr="00807709">
        <w:rPr>
          <w:rFonts w:ascii="Arial" w:hAnsi="Arial" w:cs="Arial"/>
          <w:color w:val="000000" w:themeColor="text1"/>
        </w:rPr>
        <w:t>DO PROJETO</w:t>
      </w:r>
      <w:bookmarkEnd w:id="14"/>
      <w:bookmarkEnd w:id="15"/>
    </w:p>
    <w:p w:rsidR="00E214EE" w:rsidRDefault="00E214EE" w:rsidP="00E214EE">
      <w:pPr>
        <w:pStyle w:val="Ttulo2"/>
      </w:pPr>
      <w:bookmarkStart w:id="16" w:name="_Toc14684262"/>
      <w:r>
        <w:t>Objetivo</w:t>
      </w:r>
      <w:bookmarkEnd w:id="16"/>
    </w:p>
    <w:p w:rsidR="00E214EE" w:rsidRDefault="00E214EE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p w:rsidR="00E214EE" w:rsidRDefault="00E214EE" w:rsidP="00E214EE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objetivo do projeto é identificar...</w:t>
      </w:r>
    </w:p>
    <w:p w:rsidR="00E214EE" w:rsidRDefault="00E214EE" w:rsidP="00E214EE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</w:p>
    <w:p w:rsidR="00E214EE" w:rsidRDefault="00E214EE" w:rsidP="00E214EE">
      <w:pPr>
        <w:pStyle w:val="Ttulo2"/>
      </w:pPr>
      <w:bookmarkStart w:id="17" w:name="_Toc14684263"/>
      <w:r>
        <w:t>Escopo</w:t>
      </w:r>
      <w:bookmarkEnd w:id="17"/>
    </w:p>
    <w:p w:rsidR="009951CF" w:rsidRDefault="009951CF" w:rsidP="009951CF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</w:p>
    <w:p w:rsidR="00E214EE" w:rsidRPr="009B5ED2" w:rsidRDefault="00E214EE" w:rsidP="009B5ED2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9B5ED2">
        <w:rPr>
          <w:rFonts w:ascii="Arial" w:hAnsi="Arial" w:cs="Arial"/>
          <w:i w:val="0"/>
          <w:color w:val="000000" w:themeColor="text1"/>
        </w:rPr>
        <w:t>O</w:t>
      </w:r>
      <w:r w:rsidR="002621D3">
        <w:rPr>
          <w:rFonts w:ascii="Arial" w:hAnsi="Arial" w:cs="Arial"/>
          <w:i w:val="0"/>
          <w:color w:val="000000" w:themeColor="text1"/>
        </w:rPr>
        <w:t xml:space="preserve"> Escopo deste projeto inclui os recursos listado</w:t>
      </w:r>
      <w:r w:rsidRPr="009B5ED2">
        <w:rPr>
          <w:rFonts w:ascii="Arial" w:hAnsi="Arial" w:cs="Arial"/>
          <w:i w:val="0"/>
          <w:color w:val="000000" w:themeColor="text1"/>
        </w:rPr>
        <w:t>s abaixo:</w:t>
      </w:r>
    </w:p>
    <w:p w:rsidR="009951CF" w:rsidRPr="009B5ED2" w:rsidRDefault="002621D3" w:rsidP="009B5E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Cadastro de Igreja</w:t>
      </w:r>
      <w:r w:rsidR="009951CF" w:rsidRPr="009B5ED2">
        <w:rPr>
          <w:rFonts w:ascii="Arial" w:hAnsi="Arial" w:cs="Arial"/>
          <w:i w:val="0"/>
          <w:color w:val="000000" w:themeColor="text1"/>
        </w:rPr>
        <w:t>;</w:t>
      </w:r>
    </w:p>
    <w:p w:rsidR="002621D3" w:rsidRDefault="002621D3" w:rsidP="009B5E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Cadastro de Usuár</w:t>
      </w:r>
      <w:bookmarkStart w:id="18" w:name="_GoBack"/>
      <w:bookmarkEnd w:id="18"/>
      <w:r>
        <w:rPr>
          <w:rFonts w:ascii="Arial" w:hAnsi="Arial" w:cs="Arial"/>
          <w:i w:val="0"/>
          <w:color w:val="000000" w:themeColor="text1"/>
        </w:rPr>
        <w:t>io;</w:t>
      </w:r>
    </w:p>
    <w:p w:rsidR="009951CF" w:rsidRPr="009B5ED2" w:rsidRDefault="009951CF" w:rsidP="009B5ED2">
      <w:pPr>
        <w:pStyle w:val="Corpodetexto"/>
        <w:numPr>
          <w:ilvl w:val="0"/>
          <w:numId w:val="10"/>
        </w:numPr>
        <w:spacing w:line="360" w:lineRule="auto"/>
        <w:rPr>
          <w:rFonts w:ascii="Arial" w:hAnsi="Arial" w:cs="Arial"/>
          <w:i w:val="0"/>
          <w:color w:val="000000" w:themeColor="text1"/>
        </w:rPr>
      </w:pPr>
      <w:r w:rsidRPr="009B5ED2">
        <w:rPr>
          <w:rFonts w:ascii="Arial" w:hAnsi="Arial" w:cs="Arial"/>
          <w:i w:val="0"/>
          <w:color w:val="000000" w:themeColor="text1"/>
        </w:rPr>
        <w:t>;</w:t>
      </w:r>
    </w:p>
    <w:p w:rsidR="00E214EE" w:rsidRDefault="00E214EE" w:rsidP="009951CF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 w:rsidRPr="00D45197">
        <w:rPr>
          <w:rFonts w:ascii="Arial" w:hAnsi="Arial"/>
          <w:lang w:val="pt-BR"/>
        </w:rPr>
        <w:t xml:space="preserve">O Escopo deste projeto </w:t>
      </w:r>
      <w:r w:rsidRPr="00D45197">
        <w:rPr>
          <w:rFonts w:ascii="Arial" w:hAnsi="Arial"/>
          <w:b/>
          <w:bCs/>
          <w:i/>
          <w:iCs/>
          <w:lang w:val="pt-BR"/>
        </w:rPr>
        <w:t>não</w:t>
      </w:r>
      <w:r w:rsidRPr="00D45197">
        <w:rPr>
          <w:rFonts w:ascii="Arial" w:hAnsi="Arial"/>
          <w:lang w:val="pt-BR"/>
        </w:rPr>
        <w:t xml:space="preserve"> inclui:</w:t>
      </w:r>
    </w:p>
    <w:p w:rsidR="00E214EE" w:rsidRDefault="009951CF" w:rsidP="00E214EE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Descrever o que não vai incluir no escopo.</w:t>
      </w:r>
    </w:p>
    <w:p w:rsidR="009951CF" w:rsidRDefault="009951CF" w:rsidP="00E214EE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</w:p>
    <w:p w:rsidR="009951CF" w:rsidRPr="001023F4" w:rsidRDefault="009951CF" w:rsidP="009951CF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 w:rsidRPr="000E7F9C">
        <w:rPr>
          <w:rFonts w:ascii="Arial" w:hAnsi="Arial"/>
          <w:lang w:val="pt-BR"/>
        </w:rPr>
        <w:t xml:space="preserve">As </w:t>
      </w:r>
      <w:r>
        <w:rPr>
          <w:rFonts w:ascii="Arial" w:hAnsi="Arial"/>
          <w:lang w:val="pt-BR"/>
        </w:rPr>
        <w:t xml:space="preserve">áreas </w:t>
      </w:r>
      <w:r w:rsidRPr="000E7F9C">
        <w:rPr>
          <w:rFonts w:ascii="Arial" w:hAnsi="Arial"/>
          <w:lang w:val="pt-BR"/>
        </w:rPr>
        <w:t>abaixo listadas devem ser definidas detalhadamente, merecem especial atenção do Gerente de Projetos</w:t>
      </w:r>
      <w:r>
        <w:rPr>
          <w:rFonts w:ascii="Arial" w:hAnsi="Arial"/>
          <w:lang w:val="pt-BR"/>
        </w:rPr>
        <w:t>:</w:t>
      </w:r>
    </w:p>
    <w:p w:rsidR="009951CF" w:rsidRDefault="009951CF" w:rsidP="00835461">
      <w:pPr>
        <w:pStyle w:val="body"/>
        <w:numPr>
          <w:ilvl w:val="0"/>
          <w:numId w:val="8"/>
        </w:numPr>
        <w:tabs>
          <w:tab w:val="left" w:pos="360"/>
        </w:tabs>
        <w:ind w:left="1080"/>
        <w:rPr>
          <w:rFonts w:ascii="Arial" w:hAnsi="Arial"/>
          <w:lang w:val="pt-BR"/>
        </w:rPr>
      </w:pPr>
      <w:proofErr w:type="spellStart"/>
      <w:r>
        <w:rPr>
          <w:rFonts w:ascii="Arial" w:hAnsi="Arial"/>
          <w:lang w:val="pt-BR"/>
        </w:rPr>
        <w:t>Bla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bla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bla</w:t>
      </w:r>
      <w:proofErr w:type="spellEnd"/>
    </w:p>
    <w:p w:rsidR="009951CF" w:rsidRDefault="009951CF" w:rsidP="009951CF">
      <w:pPr>
        <w:pStyle w:val="body"/>
        <w:tabs>
          <w:tab w:val="left" w:pos="360"/>
        </w:tabs>
        <w:ind w:left="0"/>
        <w:rPr>
          <w:rFonts w:ascii="Arial" w:hAnsi="Arial"/>
          <w:lang w:val="pt-BR"/>
        </w:rPr>
      </w:pPr>
    </w:p>
    <w:p w:rsidR="009951CF" w:rsidRPr="001023F4" w:rsidRDefault="009951CF" w:rsidP="009951CF">
      <w:pPr>
        <w:pStyle w:val="Ttulo3"/>
      </w:pPr>
      <w:bookmarkStart w:id="19" w:name="_Toc14684264"/>
      <w:r>
        <w:lastRenderedPageBreak/>
        <w:t>Principais Resultados</w:t>
      </w:r>
      <w:bookmarkEnd w:id="19"/>
    </w:p>
    <w:p w:rsidR="009951CF" w:rsidRDefault="009951CF" w:rsidP="00A95BD9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Os resultados principais deste projeto são:</w:t>
      </w:r>
    </w:p>
    <w:p w:rsidR="009951CF" w:rsidRPr="001023F4" w:rsidRDefault="009951CF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9951CF" w:rsidRPr="001023F4" w:rsidRDefault="009951CF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9951CF" w:rsidRPr="001023F4" w:rsidRDefault="009951CF" w:rsidP="009951CF">
      <w:pPr>
        <w:pStyle w:val="Ttulo3"/>
      </w:pPr>
      <w:bookmarkStart w:id="20" w:name="_Toc159988702"/>
      <w:bookmarkStart w:id="21" w:name="_Toc396497347"/>
      <w:bookmarkStart w:id="22" w:name="_Toc394413027"/>
      <w:bookmarkStart w:id="23" w:name="_Toc14684265"/>
      <w:r>
        <w:t>Necessidades do Negócio ou Oportunidades</w:t>
      </w:r>
      <w:bookmarkEnd w:id="20"/>
      <w:bookmarkEnd w:id="21"/>
      <w:bookmarkEnd w:id="23"/>
      <w:r>
        <w:t xml:space="preserve"> </w:t>
      </w:r>
      <w:bookmarkEnd w:id="22"/>
    </w:p>
    <w:p w:rsidR="009951CF" w:rsidRDefault="009951CF" w:rsidP="00A95BD9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 principais necessidades </w:t>
      </w:r>
      <w:r w:rsidR="002621D3">
        <w:rPr>
          <w:rFonts w:ascii="Arial" w:hAnsi="Arial"/>
          <w:lang w:val="pt-BR"/>
        </w:rPr>
        <w:t>ou Oportunidades</w:t>
      </w:r>
      <w:r>
        <w:rPr>
          <w:rFonts w:ascii="Arial" w:hAnsi="Arial"/>
          <w:lang w:val="pt-BR"/>
        </w:rPr>
        <w:t xml:space="preserve"> atendidas por este projeto são:</w:t>
      </w:r>
    </w:p>
    <w:p w:rsidR="009951CF" w:rsidRPr="001023F4" w:rsidRDefault="009951CF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9951CF" w:rsidRDefault="009951CF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9951CF" w:rsidRPr="001023F4" w:rsidRDefault="009951CF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A95BD9" w:rsidRPr="001023F4" w:rsidRDefault="00A95BD9" w:rsidP="00A95BD9">
      <w:pPr>
        <w:pStyle w:val="Ttulo2"/>
      </w:pPr>
      <w:bookmarkStart w:id="24" w:name="_Toc14684266"/>
      <w:r>
        <w:t>Benefícios Financeiros do Projeto</w:t>
      </w:r>
      <w:bookmarkEnd w:id="24"/>
      <w:r>
        <w:t xml:space="preserve"> </w:t>
      </w:r>
    </w:p>
    <w:p w:rsidR="00A95BD9" w:rsidRDefault="00A95BD9" w:rsidP="00A95BD9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Os benefícios financeiros esperados com este projeto são:</w:t>
      </w:r>
    </w:p>
    <w:p w:rsidR="00A95BD9" w:rsidRPr="001023F4" w:rsidRDefault="00A95BD9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A95BD9" w:rsidRDefault="00A95BD9" w:rsidP="00835461">
      <w:pPr>
        <w:pStyle w:val="body"/>
        <w:numPr>
          <w:ilvl w:val="0"/>
          <w:numId w:val="8"/>
        </w:numPr>
        <w:tabs>
          <w:tab w:val="left" w:pos="1080"/>
        </w:tabs>
        <w:ind w:left="1080"/>
        <w:rPr>
          <w:rFonts w:ascii="Arial" w:hAnsi="Arial"/>
          <w:lang w:val="pt-BR"/>
        </w:rPr>
      </w:pPr>
    </w:p>
    <w:p w:rsidR="009951CF" w:rsidRPr="001023F4" w:rsidRDefault="009951CF" w:rsidP="009951CF">
      <w:pPr>
        <w:pStyle w:val="body"/>
        <w:ind w:left="0"/>
        <w:rPr>
          <w:rFonts w:ascii="Arial" w:hAnsi="Arial"/>
          <w:lang w:val="pt-BR"/>
        </w:rPr>
      </w:pPr>
    </w:p>
    <w:p w:rsidR="009951CF" w:rsidRPr="001023F4" w:rsidRDefault="009951CF" w:rsidP="00E214EE">
      <w:pPr>
        <w:pStyle w:val="body"/>
        <w:numPr>
          <w:ilvl w:val="12"/>
          <w:numId w:val="0"/>
        </w:numPr>
        <w:rPr>
          <w:rFonts w:ascii="Arial" w:hAnsi="Arial"/>
          <w:lang w:val="pt-BR"/>
        </w:rPr>
      </w:pPr>
    </w:p>
    <w:p w:rsidR="00A95BD9" w:rsidRDefault="00A95BD9" w:rsidP="00A95BD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5" w:name="_Toc14684267"/>
      <w:r>
        <w:rPr>
          <w:rFonts w:ascii="Arial" w:hAnsi="Arial" w:cs="Arial"/>
          <w:color w:val="000000" w:themeColor="text1"/>
        </w:rPr>
        <w:t>Tendência (Escopo - Prazo - Custo) do Projeto</w:t>
      </w:r>
      <w:bookmarkEnd w:id="25"/>
    </w:p>
    <w:p w:rsidR="00A95BD9" w:rsidRDefault="00A95BD9" w:rsidP="00A95BD9">
      <w:pPr>
        <w:pStyle w:val="Ttulo2"/>
      </w:pPr>
      <w:bookmarkStart w:id="26" w:name="_Toc14684268"/>
      <w:r>
        <w:t>Objetivo</w:t>
      </w:r>
      <w:bookmarkEnd w:id="26"/>
    </w:p>
    <w:p w:rsidR="00E214EE" w:rsidRDefault="00E214EE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p w:rsidR="00A95BD9" w:rsidRDefault="00A95BD9" w:rsidP="00C551A1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  <w:r w:rsidRPr="00A95BD9">
        <w:rPr>
          <w:rFonts w:ascii="Arial" w:hAnsi="Arial" w:cs="Arial"/>
          <w:i w:val="0"/>
          <w:color w:val="000000" w:themeColor="text1"/>
        </w:rPr>
        <w:t>O objetivo de identificar a tendência de (Escopo-Prazo-Custo) é adiantar ao Gerente do Projeto a área mais flexível à mudança e a área mais inflexível a qualquer alteração</w:t>
      </w:r>
      <w:r>
        <w:rPr>
          <w:rFonts w:ascii="Arial" w:hAnsi="Arial" w:cs="Arial"/>
          <w:i w:val="0"/>
          <w:color w:val="000000" w:themeColor="text1"/>
        </w:rPr>
        <w:t>.</w:t>
      </w:r>
    </w:p>
    <w:p w:rsidR="00A95BD9" w:rsidRDefault="00A95BD9" w:rsidP="00A95BD9">
      <w:pPr>
        <w:pStyle w:val="Ttulo2"/>
      </w:pPr>
      <w:bookmarkStart w:id="27" w:name="_Toc14684269"/>
      <w:r>
        <w:t>Tabela de Decisão e Referência.</w:t>
      </w:r>
      <w:bookmarkEnd w:id="27"/>
    </w:p>
    <w:p w:rsidR="00A95BD9" w:rsidRDefault="00A95BD9" w:rsidP="00A95BD9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95BD9" w:rsidTr="00A95BD9">
        <w:tc>
          <w:tcPr>
            <w:tcW w:w="21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A95BD9">
              <w:rPr>
                <w:rFonts w:ascii="Arial" w:hAnsi="Arial" w:cs="Arial"/>
                <w:b/>
                <w:i w:val="0"/>
                <w:color w:val="000000" w:themeColor="text1"/>
              </w:rPr>
              <w:t>Flexível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A95BD9">
              <w:rPr>
                <w:rFonts w:ascii="Arial" w:hAnsi="Arial" w:cs="Arial"/>
                <w:b/>
                <w:i w:val="0"/>
                <w:color w:val="000000" w:themeColor="text1"/>
              </w:rPr>
              <w:t>+ - Flexível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A95BD9">
              <w:rPr>
                <w:rFonts w:ascii="Arial" w:hAnsi="Arial" w:cs="Arial"/>
                <w:b/>
                <w:i w:val="0"/>
                <w:color w:val="000000" w:themeColor="text1"/>
              </w:rPr>
              <w:t>Inflexível</w:t>
            </w:r>
          </w:p>
        </w:tc>
      </w:tr>
      <w:tr w:rsidR="00A95BD9" w:rsidTr="00A95BD9"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A95BD9">
              <w:rPr>
                <w:rFonts w:ascii="Arial" w:hAnsi="Arial" w:cs="Arial"/>
                <w:b/>
                <w:i w:val="0"/>
                <w:color w:val="000000" w:themeColor="text1"/>
              </w:rPr>
              <w:t>Escopo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2" w:space="0" w:color="auto"/>
            </w:tcBorders>
          </w:tcPr>
          <w:p w:rsidR="00A95BD9" w:rsidRPr="00361DB6" w:rsidRDefault="00361DB6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361DB6">
              <w:rPr>
                <w:rFonts w:ascii="Arial" w:hAnsi="Arial" w:cs="Arial"/>
                <w:b/>
                <w:i w:val="0"/>
                <w:color w:val="000000" w:themeColor="text1"/>
              </w:rPr>
              <w:t>X</w:t>
            </w:r>
          </w:p>
        </w:tc>
        <w:tc>
          <w:tcPr>
            <w:tcW w:w="2161" w:type="dxa"/>
            <w:tcBorders>
              <w:top w:val="single" w:sz="12" w:space="0" w:color="auto"/>
            </w:tcBorders>
          </w:tcPr>
          <w:p w:rsidR="00A95BD9" w:rsidRPr="00361DB6" w:rsidRDefault="00A95BD9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  <w:tc>
          <w:tcPr>
            <w:tcW w:w="2161" w:type="dxa"/>
            <w:tcBorders>
              <w:top w:val="single" w:sz="12" w:space="0" w:color="auto"/>
            </w:tcBorders>
          </w:tcPr>
          <w:p w:rsidR="00A95BD9" w:rsidRPr="00361DB6" w:rsidRDefault="00A95BD9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</w:tr>
      <w:tr w:rsidR="00A95BD9" w:rsidTr="00A95BD9"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A95BD9">
              <w:rPr>
                <w:rFonts w:ascii="Arial" w:hAnsi="Arial" w:cs="Arial"/>
                <w:b/>
                <w:i w:val="0"/>
                <w:color w:val="000000" w:themeColor="text1"/>
              </w:rPr>
              <w:t>Prazo</w:t>
            </w:r>
          </w:p>
        </w:tc>
        <w:tc>
          <w:tcPr>
            <w:tcW w:w="2161" w:type="dxa"/>
            <w:tcBorders>
              <w:left w:val="single" w:sz="12" w:space="0" w:color="auto"/>
            </w:tcBorders>
          </w:tcPr>
          <w:p w:rsidR="00A95BD9" w:rsidRPr="00361DB6" w:rsidRDefault="00A95BD9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  <w:tc>
          <w:tcPr>
            <w:tcW w:w="2161" w:type="dxa"/>
          </w:tcPr>
          <w:p w:rsidR="00A95BD9" w:rsidRPr="00361DB6" w:rsidRDefault="00361DB6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361DB6">
              <w:rPr>
                <w:rFonts w:ascii="Arial" w:hAnsi="Arial" w:cs="Arial"/>
                <w:b/>
                <w:i w:val="0"/>
                <w:color w:val="000000" w:themeColor="text1"/>
              </w:rPr>
              <w:t>X</w:t>
            </w:r>
          </w:p>
        </w:tc>
        <w:tc>
          <w:tcPr>
            <w:tcW w:w="2161" w:type="dxa"/>
          </w:tcPr>
          <w:p w:rsidR="00A95BD9" w:rsidRPr="00361DB6" w:rsidRDefault="00A95BD9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</w:tr>
      <w:tr w:rsidR="00A95BD9" w:rsidTr="00A95BD9"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95BD9" w:rsidRPr="00A95BD9" w:rsidRDefault="00A95BD9" w:rsidP="00A95BD9">
            <w:pPr>
              <w:pStyle w:val="Corpodetexto"/>
              <w:spacing w:line="360" w:lineRule="auto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A95BD9">
              <w:rPr>
                <w:rFonts w:ascii="Arial" w:hAnsi="Arial" w:cs="Arial"/>
                <w:b/>
                <w:i w:val="0"/>
                <w:color w:val="000000" w:themeColor="text1"/>
              </w:rPr>
              <w:t>Custo</w:t>
            </w:r>
          </w:p>
        </w:tc>
        <w:tc>
          <w:tcPr>
            <w:tcW w:w="2161" w:type="dxa"/>
            <w:tcBorders>
              <w:left w:val="single" w:sz="12" w:space="0" w:color="auto"/>
            </w:tcBorders>
          </w:tcPr>
          <w:p w:rsidR="00A95BD9" w:rsidRPr="00361DB6" w:rsidRDefault="00A95BD9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  <w:tc>
          <w:tcPr>
            <w:tcW w:w="2161" w:type="dxa"/>
          </w:tcPr>
          <w:p w:rsidR="00A95BD9" w:rsidRPr="00361DB6" w:rsidRDefault="00A95BD9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</w:p>
        </w:tc>
        <w:tc>
          <w:tcPr>
            <w:tcW w:w="2161" w:type="dxa"/>
          </w:tcPr>
          <w:p w:rsidR="00A95BD9" w:rsidRPr="00361DB6" w:rsidRDefault="00361DB6" w:rsidP="00361DB6">
            <w:pPr>
              <w:pStyle w:val="Corpodetexto"/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000000" w:themeColor="text1"/>
              </w:rPr>
            </w:pPr>
            <w:r w:rsidRPr="00361DB6">
              <w:rPr>
                <w:rFonts w:ascii="Arial" w:hAnsi="Arial" w:cs="Arial"/>
                <w:b/>
                <w:i w:val="0"/>
                <w:color w:val="000000" w:themeColor="text1"/>
              </w:rPr>
              <w:t>X</w:t>
            </w:r>
          </w:p>
        </w:tc>
      </w:tr>
    </w:tbl>
    <w:p w:rsidR="00A95BD9" w:rsidRDefault="00A95BD9" w:rsidP="00A95BD9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p w:rsidR="00A95BD9" w:rsidRDefault="00A95BD9">
      <w:pPr>
        <w:spacing w:before="0" w:after="0"/>
        <w:jc w:val="left"/>
        <w:rPr>
          <w:rFonts w:ascii="Arial" w:hAnsi="Arial"/>
          <w:sz w:val="20"/>
        </w:rPr>
      </w:pPr>
      <w:r>
        <w:br w:type="page"/>
      </w:r>
    </w:p>
    <w:p w:rsidR="00A95BD9" w:rsidRPr="00A95BD9" w:rsidRDefault="00A95BD9" w:rsidP="00A95BD9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color w:val="000000" w:themeColor="text1"/>
        </w:rPr>
      </w:pPr>
      <w:bookmarkStart w:id="28" w:name="_Toc14684270"/>
      <w:r w:rsidRPr="00A95BD9">
        <w:rPr>
          <w:rFonts w:ascii="Arial" w:hAnsi="Arial" w:cs="Arial"/>
          <w:color w:val="000000" w:themeColor="text1"/>
        </w:rPr>
        <w:lastRenderedPageBreak/>
        <w:t>Aprovação do Termo de Abertura do Projeto</w:t>
      </w:r>
      <w:bookmarkEnd w:id="28"/>
    </w:p>
    <w:p w:rsidR="00A95BD9" w:rsidRPr="001023F4" w:rsidRDefault="00A95BD9" w:rsidP="00A95BD9">
      <w:pPr>
        <w:pStyle w:val="TableText"/>
        <w:rPr>
          <w:rFonts w:ascii="Arial" w:hAnsi="Arial"/>
          <w:lang w:val="pt-BR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  <w:r>
        <w:rPr>
          <w:rFonts w:ascii="Arial" w:hAnsi="Arial"/>
          <w:b/>
        </w:rPr>
        <w:t xml:space="preserve">Aprovado </w:t>
      </w:r>
      <w:proofErr w:type="gramStart"/>
      <w:r>
        <w:rPr>
          <w:rFonts w:ascii="Arial" w:hAnsi="Arial"/>
          <w:b/>
        </w:rPr>
        <w:t>Por</w:t>
      </w:r>
      <w:r w:rsidRPr="001023F4">
        <w:rPr>
          <w:rFonts w:ascii="Arial" w:hAnsi="Arial"/>
          <w:b/>
        </w:rPr>
        <w:t xml:space="preserve"> </w:t>
      </w:r>
      <w:r w:rsidR="00604F67" w:rsidRPr="001023F4">
        <w:rPr>
          <w:rFonts w:ascii="Arial" w:hAnsi="Arial"/>
          <w:b/>
        </w:rPr>
        <w:fldChar w:fldCharType="begin"/>
      </w:r>
      <w:r w:rsidRPr="001023F4">
        <w:rPr>
          <w:rFonts w:ascii="Arial" w:hAnsi="Arial"/>
          <w:b/>
        </w:rPr>
        <w:instrText xml:space="preserve"> DOCVARIABLE "custname" \* MERGEFORMAT </w:instrText>
      </w:r>
      <w:r w:rsidR="00604F67" w:rsidRPr="001023F4">
        <w:rPr>
          <w:rFonts w:ascii="Arial" w:hAnsi="Arial"/>
          <w:b/>
        </w:rPr>
        <w:fldChar w:fldCharType="end"/>
      </w:r>
      <w:r w:rsidRPr="001023F4">
        <w:rPr>
          <w:rFonts w:ascii="Arial" w:hAnsi="Arial"/>
          <w:b/>
        </w:rPr>
        <w:t>:</w:t>
      </w:r>
      <w:proofErr w:type="gramEnd"/>
    </w:p>
    <w:p w:rsidR="00A95BD9" w:rsidRPr="001023F4" w:rsidRDefault="00A95BD9" w:rsidP="00A95BD9">
      <w:pPr>
        <w:pStyle w:val="Sumrio1"/>
        <w:spacing w:before="0" w:after="0"/>
        <w:rPr>
          <w:rFonts w:ascii="Arial" w:hAnsi="Arial"/>
          <w:b w:val="0"/>
          <w:caps w:val="0"/>
        </w:rPr>
      </w:pPr>
    </w:p>
    <w:p w:rsidR="00A95BD9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tabs>
          <w:tab w:val="left" w:pos="6480"/>
          <w:tab w:val="left" w:pos="7200"/>
          <w:tab w:val="left" w:pos="9360"/>
        </w:tabs>
        <w:rPr>
          <w:rFonts w:ascii="Arial" w:hAnsi="Arial"/>
          <w:sz w:val="22"/>
          <w:u w:val="single"/>
        </w:rPr>
      </w:pPr>
      <w:r w:rsidRPr="001023F4">
        <w:rPr>
          <w:rFonts w:ascii="Arial" w:hAnsi="Arial"/>
          <w:sz w:val="22"/>
          <w:u w:val="single"/>
        </w:rPr>
        <w:tab/>
      </w:r>
      <w:r w:rsidRPr="001023F4">
        <w:rPr>
          <w:rFonts w:ascii="Arial" w:hAnsi="Arial"/>
          <w:sz w:val="22"/>
        </w:rPr>
        <w:tab/>
      </w:r>
    </w:p>
    <w:p w:rsidR="00A95BD9" w:rsidRPr="001023F4" w:rsidRDefault="00604F67" w:rsidP="00A95BD9">
      <w:pPr>
        <w:pStyle w:val="Rodap"/>
        <w:tabs>
          <w:tab w:val="left" w:pos="7200"/>
        </w:tabs>
      </w:pPr>
      <w:r w:rsidRPr="001023F4">
        <w:fldChar w:fldCharType="begin"/>
      </w:r>
      <w:r w:rsidR="00A95BD9" w:rsidRPr="001023F4">
        <w:instrText xml:space="preserve"> DOCVARIABLE "custapprname" \* MERGEFORMAT </w:instrText>
      </w:r>
      <w:r w:rsidRPr="001023F4">
        <w:fldChar w:fldCharType="end"/>
      </w:r>
    </w:p>
    <w:p w:rsidR="00A95BD9" w:rsidRPr="001023F4" w:rsidRDefault="00604F67" w:rsidP="00A95BD9">
      <w:pPr>
        <w:pStyle w:val="Cabealho"/>
        <w:tabs>
          <w:tab w:val="left" w:pos="7200"/>
        </w:tabs>
        <w:jc w:val="left"/>
        <w:rPr>
          <w:b/>
          <w:sz w:val="24"/>
        </w:rPr>
      </w:pPr>
      <w:r w:rsidRPr="001023F4">
        <w:rPr>
          <w:b/>
          <w:sz w:val="24"/>
        </w:rPr>
        <w:fldChar w:fldCharType="begin"/>
      </w:r>
      <w:r w:rsidR="00A95BD9" w:rsidRPr="001023F4">
        <w:rPr>
          <w:b/>
          <w:sz w:val="24"/>
        </w:rPr>
        <w:instrText xml:space="preserve"> DOCVARIABLE "custapprtitle" \* MERGEFORMAT </w:instrText>
      </w:r>
      <w:r w:rsidRPr="001023F4">
        <w:rPr>
          <w:b/>
          <w:sz w:val="24"/>
        </w:rPr>
        <w:fldChar w:fldCharType="end"/>
      </w:r>
    </w:p>
    <w:p w:rsidR="00A95BD9" w:rsidRPr="001023F4" w:rsidRDefault="00604F67" w:rsidP="00A95BD9">
      <w:pPr>
        <w:rPr>
          <w:rFonts w:ascii="Arial" w:hAnsi="Arial"/>
        </w:rPr>
      </w:pPr>
      <w:r w:rsidRPr="001023F4">
        <w:rPr>
          <w:rFonts w:ascii="Arial" w:hAnsi="Arial"/>
        </w:rPr>
        <w:fldChar w:fldCharType="begin"/>
      </w:r>
      <w:r w:rsidR="00A95BD9" w:rsidRPr="001023F4">
        <w:rPr>
          <w:rFonts w:ascii="Arial" w:hAnsi="Arial"/>
        </w:rPr>
        <w:instrText xml:space="preserve"> DOCVARIABLE "custname" \* MERGEFORMAT </w:instrText>
      </w:r>
      <w:r w:rsidRPr="001023F4">
        <w:rPr>
          <w:rFonts w:ascii="Arial" w:hAnsi="Arial"/>
        </w:rPr>
        <w:fldChar w:fldCharType="end"/>
      </w: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pStyle w:val="Normal2"/>
        <w:rPr>
          <w:lang w:val="pt-BR"/>
        </w:rPr>
      </w:pPr>
      <w:r>
        <w:rPr>
          <w:lang w:val="pt-BR"/>
        </w:rPr>
        <w:t xml:space="preserve">Aprovado </w:t>
      </w:r>
      <w:proofErr w:type="gramStart"/>
      <w:r>
        <w:rPr>
          <w:lang w:val="pt-BR"/>
        </w:rPr>
        <w:t>por</w:t>
      </w:r>
      <w:r w:rsidRPr="001023F4">
        <w:rPr>
          <w:lang w:val="pt-BR"/>
        </w:rPr>
        <w:t xml:space="preserve"> </w:t>
      </w:r>
      <w:r w:rsidR="00604F67" w:rsidRPr="001023F4">
        <w:rPr>
          <w:lang w:val="pt-BR"/>
        </w:rPr>
        <w:fldChar w:fldCharType="begin"/>
      </w:r>
      <w:r w:rsidRPr="001023F4">
        <w:rPr>
          <w:lang w:val="pt-BR"/>
        </w:rPr>
        <w:instrText xml:space="preserve"> DOCVARIABLE "compname" \* MERGEFORMAT </w:instrText>
      </w:r>
      <w:r w:rsidR="00604F67" w:rsidRPr="001023F4">
        <w:rPr>
          <w:lang w:val="pt-BR"/>
        </w:rPr>
        <w:fldChar w:fldCharType="end"/>
      </w:r>
      <w:r w:rsidRPr="001023F4">
        <w:rPr>
          <w:lang w:val="pt-BR"/>
        </w:rPr>
        <w:t>:</w:t>
      </w:r>
      <w:proofErr w:type="gramEnd"/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tabs>
          <w:tab w:val="left" w:pos="6480"/>
          <w:tab w:val="left" w:pos="7200"/>
          <w:tab w:val="left" w:pos="9360"/>
        </w:tabs>
        <w:rPr>
          <w:rFonts w:ascii="Arial" w:hAnsi="Arial"/>
          <w:sz w:val="22"/>
          <w:u w:val="single"/>
        </w:rPr>
      </w:pPr>
      <w:r w:rsidRPr="001023F4">
        <w:rPr>
          <w:rFonts w:ascii="Arial" w:hAnsi="Arial"/>
          <w:sz w:val="22"/>
          <w:u w:val="single"/>
        </w:rPr>
        <w:tab/>
      </w:r>
      <w:r w:rsidRPr="001023F4">
        <w:rPr>
          <w:rFonts w:ascii="Arial" w:hAnsi="Arial"/>
          <w:sz w:val="22"/>
        </w:rPr>
        <w:tab/>
      </w:r>
    </w:p>
    <w:p w:rsidR="00A95BD9" w:rsidRPr="001023F4" w:rsidRDefault="00604F67" w:rsidP="00A95BD9">
      <w:pPr>
        <w:pStyle w:val="Rodap"/>
        <w:tabs>
          <w:tab w:val="left" w:pos="7200"/>
        </w:tabs>
      </w:pPr>
      <w:r w:rsidRPr="001023F4">
        <w:fldChar w:fldCharType="begin"/>
      </w:r>
      <w:r w:rsidR="00A95BD9" w:rsidRPr="001023F4">
        <w:instrText xml:space="preserve"> DOCVARIABLE "compapprname" \* MERGEFORMAT </w:instrText>
      </w:r>
      <w:r w:rsidRPr="001023F4">
        <w:fldChar w:fldCharType="end"/>
      </w:r>
      <w:r w:rsidR="00A95BD9">
        <w:tab/>
      </w:r>
    </w:p>
    <w:p w:rsidR="00A95BD9" w:rsidRPr="001023F4" w:rsidRDefault="00604F67" w:rsidP="00A95BD9">
      <w:pPr>
        <w:rPr>
          <w:rFonts w:ascii="Arial" w:hAnsi="Arial"/>
        </w:rPr>
      </w:pPr>
      <w:r w:rsidRPr="001023F4">
        <w:rPr>
          <w:rFonts w:ascii="Arial" w:hAnsi="Arial"/>
        </w:rPr>
        <w:fldChar w:fldCharType="begin"/>
      </w:r>
      <w:r w:rsidR="00A95BD9" w:rsidRPr="001023F4">
        <w:rPr>
          <w:rFonts w:ascii="Arial" w:hAnsi="Arial"/>
        </w:rPr>
        <w:instrText xml:space="preserve"> DOCVARIABLE "compapprtitle" \* MERGEFORMAT </w:instrText>
      </w:r>
      <w:r w:rsidRPr="001023F4">
        <w:rPr>
          <w:rFonts w:ascii="Arial" w:hAnsi="Arial"/>
        </w:rPr>
        <w:fldChar w:fldCharType="end"/>
      </w:r>
    </w:p>
    <w:p w:rsidR="00A95BD9" w:rsidRPr="001023F4" w:rsidRDefault="00604F67" w:rsidP="00A95BD9">
      <w:pPr>
        <w:rPr>
          <w:rFonts w:ascii="Arial" w:hAnsi="Arial"/>
        </w:rPr>
      </w:pPr>
      <w:r w:rsidRPr="001023F4">
        <w:rPr>
          <w:rFonts w:ascii="Arial" w:hAnsi="Arial"/>
        </w:rPr>
        <w:fldChar w:fldCharType="begin"/>
      </w:r>
      <w:r w:rsidR="00A95BD9" w:rsidRPr="001023F4">
        <w:rPr>
          <w:rFonts w:ascii="Arial" w:hAnsi="Arial"/>
        </w:rPr>
        <w:instrText xml:space="preserve"> DOCVARIABLE "compname" \* MERGEFORMAT </w:instrText>
      </w:r>
      <w:r w:rsidRPr="001023F4">
        <w:rPr>
          <w:rFonts w:ascii="Arial" w:hAnsi="Arial"/>
        </w:rPr>
        <w:fldChar w:fldCharType="end"/>
      </w: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pStyle w:val="Normal2"/>
        <w:rPr>
          <w:lang w:val="pt-BR"/>
        </w:rPr>
      </w:pPr>
      <w:r>
        <w:rPr>
          <w:lang w:val="pt-BR"/>
        </w:rPr>
        <w:t>Aprovação do Gerente do Projeto</w:t>
      </w:r>
      <w:r w:rsidRPr="001023F4">
        <w:rPr>
          <w:lang w:val="pt-BR"/>
        </w:rPr>
        <w:t>:</w:t>
      </w: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rPr>
          <w:rFonts w:ascii="Arial" w:hAnsi="Arial"/>
        </w:rPr>
      </w:pPr>
    </w:p>
    <w:p w:rsidR="00A95BD9" w:rsidRPr="001023F4" w:rsidRDefault="00A95BD9" w:rsidP="00A95BD9">
      <w:pPr>
        <w:tabs>
          <w:tab w:val="left" w:pos="6480"/>
          <w:tab w:val="left" w:pos="7200"/>
          <w:tab w:val="left" w:pos="9360"/>
        </w:tabs>
        <w:rPr>
          <w:rFonts w:ascii="Arial" w:hAnsi="Arial"/>
          <w:sz w:val="22"/>
          <w:u w:val="single"/>
        </w:rPr>
      </w:pPr>
      <w:r w:rsidRPr="001023F4">
        <w:rPr>
          <w:rFonts w:ascii="Arial" w:hAnsi="Arial"/>
          <w:sz w:val="22"/>
          <w:u w:val="single"/>
        </w:rPr>
        <w:tab/>
      </w:r>
      <w:r w:rsidRPr="001023F4">
        <w:rPr>
          <w:rFonts w:ascii="Arial" w:hAnsi="Arial"/>
          <w:sz w:val="22"/>
        </w:rPr>
        <w:tab/>
      </w:r>
    </w:p>
    <w:p w:rsidR="00A95BD9" w:rsidRPr="001023F4" w:rsidRDefault="00A95BD9" w:rsidP="00A95BD9">
      <w:pPr>
        <w:pStyle w:val="Rodap"/>
        <w:tabs>
          <w:tab w:val="left" w:pos="7200"/>
        </w:tabs>
      </w:pPr>
    </w:p>
    <w:p w:rsidR="00A95BD9" w:rsidRPr="001023F4" w:rsidRDefault="00604F67" w:rsidP="00A95BD9">
      <w:pPr>
        <w:rPr>
          <w:rFonts w:ascii="Arial" w:hAnsi="Arial"/>
        </w:rPr>
      </w:pPr>
      <w:r w:rsidRPr="001023F4">
        <w:rPr>
          <w:rFonts w:ascii="Arial" w:hAnsi="Arial"/>
        </w:rPr>
        <w:fldChar w:fldCharType="begin"/>
      </w:r>
      <w:r w:rsidR="00A95BD9" w:rsidRPr="001023F4">
        <w:rPr>
          <w:rFonts w:ascii="Arial" w:hAnsi="Arial"/>
        </w:rPr>
        <w:instrText xml:space="preserve"> DOCVARIABLE "compname" \* MERGEFORMAT </w:instrText>
      </w:r>
      <w:r w:rsidRPr="001023F4">
        <w:rPr>
          <w:rFonts w:ascii="Arial" w:hAnsi="Arial"/>
        </w:rPr>
        <w:fldChar w:fldCharType="end"/>
      </w:r>
    </w:p>
    <w:p w:rsidR="00A95BD9" w:rsidRDefault="00A95BD9" w:rsidP="00A95BD9">
      <w:pPr>
        <w:pStyle w:val="Corpodetexto"/>
        <w:spacing w:line="360" w:lineRule="auto"/>
        <w:rPr>
          <w:rFonts w:ascii="Arial" w:hAnsi="Arial" w:cs="Arial"/>
          <w:i w:val="0"/>
          <w:color w:val="000000" w:themeColor="text1"/>
        </w:rPr>
      </w:pPr>
    </w:p>
    <w:sectPr w:rsidR="00A95BD9" w:rsidSect="00A95BD9">
      <w:headerReference w:type="default" r:id="rId8"/>
      <w:headerReference w:type="first" r:id="rId9"/>
      <w:type w:val="continuous"/>
      <w:pgSz w:w="11906" w:h="16838" w:code="9"/>
      <w:pgMar w:top="1417" w:right="1701" w:bottom="1417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F07" w:rsidRDefault="003C1F07">
      <w:r>
        <w:separator/>
      </w:r>
    </w:p>
  </w:endnote>
  <w:endnote w:type="continuationSeparator" w:id="0">
    <w:p w:rsidR="003C1F07" w:rsidRDefault="003C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F07" w:rsidRDefault="003C1F07">
      <w:r>
        <w:separator/>
      </w:r>
    </w:p>
  </w:footnote>
  <w:footnote w:type="continuationSeparator" w:id="0">
    <w:p w:rsidR="003C1F07" w:rsidRDefault="003C1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73" w:type="dxa"/>
      <w:tblInd w:w="-176" w:type="dxa"/>
      <w:tblLook w:val="04A0" w:firstRow="1" w:lastRow="0" w:firstColumn="1" w:lastColumn="0" w:noHBand="0" w:noVBand="1"/>
    </w:tblPr>
    <w:tblGrid>
      <w:gridCol w:w="7088"/>
      <w:gridCol w:w="1985"/>
    </w:tblGrid>
    <w:tr w:rsidR="003D3CAD" w:rsidTr="003D3CAD">
      <w:tc>
        <w:tcPr>
          <w:tcW w:w="7088" w:type="dxa"/>
        </w:tcPr>
        <w:p w:rsidR="003D3CAD" w:rsidRDefault="003D3CAD">
          <w:pPr>
            <w:pStyle w:val="Cabealho"/>
          </w:pPr>
          <w:r>
            <w:t>Termo de Abertura de Projeto</w:t>
          </w:r>
        </w:p>
      </w:tc>
      <w:tc>
        <w:tcPr>
          <w:tcW w:w="1985" w:type="dxa"/>
        </w:tcPr>
        <w:p w:rsidR="003D3CAD" w:rsidRDefault="003D3CAD" w:rsidP="002621D3">
          <w:pPr>
            <w:pStyle w:val="Cabealho"/>
            <w:jc w:val="right"/>
          </w:pPr>
          <w:r>
            <w:t xml:space="preserve">Data: </w:t>
          </w:r>
          <w:r w:rsidR="002621D3">
            <w:t>22</w:t>
          </w:r>
          <w:r>
            <w:t>/</w:t>
          </w:r>
          <w:r w:rsidR="002621D3">
            <w:t>07/2019</w:t>
          </w:r>
        </w:p>
      </w:tc>
    </w:tr>
    <w:tr w:rsidR="003D3CAD" w:rsidTr="003D3CAD">
      <w:tc>
        <w:tcPr>
          <w:tcW w:w="7088" w:type="dxa"/>
        </w:tcPr>
        <w:p w:rsidR="003D3CAD" w:rsidRDefault="003D3CAD">
          <w:pPr>
            <w:pStyle w:val="Cabealho"/>
          </w:pPr>
          <w:r>
            <w:t>NOME DO PROJETO</w:t>
          </w:r>
        </w:p>
      </w:tc>
      <w:tc>
        <w:tcPr>
          <w:tcW w:w="1985" w:type="dxa"/>
        </w:tcPr>
        <w:p w:rsidR="003D3CAD" w:rsidRDefault="003D3CAD" w:rsidP="003D3CAD">
          <w:pPr>
            <w:pStyle w:val="Cabealho"/>
            <w:jc w:val="right"/>
          </w:pPr>
          <w:r>
            <w:t>Versão: 1.0.0</w:t>
          </w:r>
        </w:p>
      </w:tc>
    </w:tr>
  </w:tbl>
  <w:p w:rsidR="003D3CAD" w:rsidRDefault="003D3C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3" w:type="dxa"/>
      <w:tblLayout w:type="fixed"/>
      <w:tblLook w:val="0000" w:firstRow="0" w:lastRow="0" w:firstColumn="0" w:lastColumn="0" w:noHBand="0" w:noVBand="0"/>
    </w:tblPr>
    <w:tblGrid>
      <w:gridCol w:w="2518"/>
      <w:gridCol w:w="7375"/>
    </w:tblGrid>
    <w:tr w:rsidR="00A95BD9" w:rsidRPr="00886B3D" w:rsidTr="001D2FD4">
      <w:trPr>
        <w:cantSplit/>
      </w:trPr>
      <w:tc>
        <w:tcPr>
          <w:tcW w:w="2518" w:type="dxa"/>
          <w:vMerge w:val="restart"/>
        </w:tcPr>
        <w:p w:rsidR="00A95BD9" w:rsidRPr="00886B3D" w:rsidRDefault="00A95BD9" w:rsidP="001D2FD4">
          <w:pPr>
            <w:pStyle w:val="Cabealho"/>
            <w:tabs>
              <w:tab w:val="right" w:pos="9252"/>
            </w:tabs>
            <w:spacing w:before="40" w:after="40"/>
            <w:rPr>
              <w:smallCaps/>
              <w:sz w:val="36"/>
            </w:rPr>
          </w:pPr>
        </w:p>
      </w:tc>
      <w:tc>
        <w:tcPr>
          <w:tcW w:w="7375" w:type="dxa"/>
        </w:tcPr>
        <w:p w:rsidR="00A95BD9" w:rsidRPr="003D3CAD" w:rsidRDefault="00A95BD9" w:rsidP="001D2FD4">
          <w:pPr>
            <w:pStyle w:val="Cabealho"/>
            <w:spacing w:before="40" w:after="40"/>
            <w:ind w:left="-108" w:right="-18"/>
            <w:rPr>
              <w:smallCaps/>
              <w:color w:val="FF0000"/>
              <w:sz w:val="28"/>
              <w:szCs w:val="28"/>
            </w:rPr>
          </w:pPr>
          <w:r w:rsidRPr="003D3CAD">
            <w:rPr>
              <w:smallCaps/>
              <w:color w:val="FF0000"/>
              <w:sz w:val="28"/>
              <w:szCs w:val="28"/>
            </w:rPr>
            <w:t>Termo de Abertura do Projeto</w:t>
          </w:r>
        </w:p>
      </w:tc>
    </w:tr>
    <w:tr w:rsidR="00A95BD9" w:rsidTr="001D2FD4">
      <w:trPr>
        <w:cantSplit/>
        <w:trHeight w:val="481"/>
      </w:trPr>
      <w:tc>
        <w:tcPr>
          <w:tcW w:w="2518" w:type="dxa"/>
          <w:vMerge/>
        </w:tcPr>
        <w:p w:rsidR="00A95BD9" w:rsidRPr="00886B3D" w:rsidRDefault="00A95BD9" w:rsidP="001D2FD4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:rsidR="00A95BD9" w:rsidRPr="003D3CAD" w:rsidRDefault="00A95BD9" w:rsidP="001D2FD4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color w:val="FF0000"/>
              <w:sz w:val="28"/>
              <w:szCs w:val="28"/>
            </w:rPr>
          </w:pPr>
          <w:r w:rsidRPr="003D3CAD">
            <w:rPr>
              <w:smallCaps/>
              <w:color w:val="FF0000"/>
              <w:sz w:val="28"/>
              <w:szCs w:val="28"/>
            </w:rPr>
            <w:t>Nome do Projeto</w:t>
          </w:r>
        </w:p>
      </w:tc>
    </w:tr>
    <w:tr w:rsidR="00A95BD9" w:rsidTr="001D2FD4">
      <w:trPr>
        <w:cantSplit/>
        <w:trHeight w:val="481"/>
      </w:trPr>
      <w:tc>
        <w:tcPr>
          <w:tcW w:w="2518" w:type="dxa"/>
          <w:vMerge/>
        </w:tcPr>
        <w:p w:rsidR="00A95BD9" w:rsidRPr="00886B3D" w:rsidRDefault="00A95BD9" w:rsidP="001D2FD4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:rsidR="00A95BD9" w:rsidRPr="003D3CAD" w:rsidRDefault="00A95BD9" w:rsidP="001D2FD4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color w:val="FF0000"/>
              <w:sz w:val="28"/>
              <w:szCs w:val="28"/>
            </w:rPr>
          </w:pPr>
          <w:r w:rsidRPr="003D3CAD">
            <w:rPr>
              <w:smallCaps/>
              <w:color w:val="FF0000"/>
              <w:sz w:val="28"/>
              <w:szCs w:val="28"/>
            </w:rPr>
            <w:t>Nome da Equipe</w:t>
          </w:r>
        </w:p>
      </w:tc>
    </w:tr>
  </w:tbl>
  <w:p w:rsidR="00A95BD9" w:rsidRDefault="00A95B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EB20AE"/>
    <w:multiLevelType w:val="hybridMultilevel"/>
    <w:tmpl w:val="C41AD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12B1"/>
    <w:multiLevelType w:val="hybridMultilevel"/>
    <w:tmpl w:val="81F65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6C312F6"/>
    <w:multiLevelType w:val="hybridMultilevel"/>
    <w:tmpl w:val="55065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9" w15:restartNumberingAfterBreak="0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09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en-CA" w:vendorID="64" w:dllVersion="131078" w:nlCheck="1" w:checkStyle="1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F80"/>
    <w:rsid w:val="000011A2"/>
    <w:rsid w:val="00001A86"/>
    <w:rsid w:val="00013C1C"/>
    <w:rsid w:val="00015713"/>
    <w:rsid w:val="000159FD"/>
    <w:rsid w:val="000163FC"/>
    <w:rsid w:val="0002655C"/>
    <w:rsid w:val="000339C3"/>
    <w:rsid w:val="00051C32"/>
    <w:rsid w:val="00055737"/>
    <w:rsid w:val="0006073D"/>
    <w:rsid w:val="00063400"/>
    <w:rsid w:val="00066C21"/>
    <w:rsid w:val="000705ED"/>
    <w:rsid w:val="00075009"/>
    <w:rsid w:val="0007567C"/>
    <w:rsid w:val="00091E3D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E08D6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53CEF"/>
    <w:rsid w:val="002579C1"/>
    <w:rsid w:val="002621D3"/>
    <w:rsid w:val="002631C2"/>
    <w:rsid w:val="002678F8"/>
    <w:rsid w:val="00297980"/>
    <w:rsid w:val="002B2B63"/>
    <w:rsid w:val="002C6F14"/>
    <w:rsid w:val="002D7CEC"/>
    <w:rsid w:val="00300897"/>
    <w:rsid w:val="00300B19"/>
    <w:rsid w:val="003065BD"/>
    <w:rsid w:val="00323A65"/>
    <w:rsid w:val="00323C1B"/>
    <w:rsid w:val="003306D8"/>
    <w:rsid w:val="00331142"/>
    <w:rsid w:val="00354CA7"/>
    <w:rsid w:val="00361DB6"/>
    <w:rsid w:val="003805F8"/>
    <w:rsid w:val="00380EA7"/>
    <w:rsid w:val="00386A0B"/>
    <w:rsid w:val="003A27A3"/>
    <w:rsid w:val="003C0402"/>
    <w:rsid w:val="003C1F07"/>
    <w:rsid w:val="003C246B"/>
    <w:rsid w:val="003C7718"/>
    <w:rsid w:val="003D24F4"/>
    <w:rsid w:val="003D3CAD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70AF"/>
    <w:rsid w:val="004719DE"/>
    <w:rsid w:val="0047368B"/>
    <w:rsid w:val="004939F1"/>
    <w:rsid w:val="004A5E9E"/>
    <w:rsid w:val="004A72A0"/>
    <w:rsid w:val="004B2E0F"/>
    <w:rsid w:val="004C5111"/>
    <w:rsid w:val="004D737B"/>
    <w:rsid w:val="004E5006"/>
    <w:rsid w:val="00504B50"/>
    <w:rsid w:val="0051022F"/>
    <w:rsid w:val="00517BCE"/>
    <w:rsid w:val="00523E52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E2874"/>
    <w:rsid w:val="005E3EB5"/>
    <w:rsid w:val="005F745C"/>
    <w:rsid w:val="005F7C14"/>
    <w:rsid w:val="0060038F"/>
    <w:rsid w:val="00604F67"/>
    <w:rsid w:val="00626257"/>
    <w:rsid w:val="00642496"/>
    <w:rsid w:val="0065525A"/>
    <w:rsid w:val="00661ED6"/>
    <w:rsid w:val="00674784"/>
    <w:rsid w:val="0068608D"/>
    <w:rsid w:val="00687812"/>
    <w:rsid w:val="006A10FF"/>
    <w:rsid w:val="006B404B"/>
    <w:rsid w:val="006D1C4A"/>
    <w:rsid w:val="006D5FB3"/>
    <w:rsid w:val="006F11C7"/>
    <w:rsid w:val="006F411F"/>
    <w:rsid w:val="006F71FA"/>
    <w:rsid w:val="00712215"/>
    <w:rsid w:val="00715527"/>
    <w:rsid w:val="00723FEC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5461"/>
    <w:rsid w:val="008370E6"/>
    <w:rsid w:val="008477E6"/>
    <w:rsid w:val="00847B87"/>
    <w:rsid w:val="00855636"/>
    <w:rsid w:val="008625CF"/>
    <w:rsid w:val="00871754"/>
    <w:rsid w:val="00871F13"/>
    <w:rsid w:val="008818F1"/>
    <w:rsid w:val="008855A0"/>
    <w:rsid w:val="0088784B"/>
    <w:rsid w:val="00890A30"/>
    <w:rsid w:val="0089579A"/>
    <w:rsid w:val="008A4645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420F7"/>
    <w:rsid w:val="00943DE0"/>
    <w:rsid w:val="00944862"/>
    <w:rsid w:val="00945286"/>
    <w:rsid w:val="0094561D"/>
    <w:rsid w:val="009470BD"/>
    <w:rsid w:val="00954997"/>
    <w:rsid w:val="009657ED"/>
    <w:rsid w:val="00990B33"/>
    <w:rsid w:val="009951CF"/>
    <w:rsid w:val="009961EE"/>
    <w:rsid w:val="009B25C1"/>
    <w:rsid w:val="009B54BB"/>
    <w:rsid w:val="009B5ED2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A029E5"/>
    <w:rsid w:val="00A03D6B"/>
    <w:rsid w:val="00A108BC"/>
    <w:rsid w:val="00A1716E"/>
    <w:rsid w:val="00A23898"/>
    <w:rsid w:val="00A261B5"/>
    <w:rsid w:val="00A461B9"/>
    <w:rsid w:val="00A5385C"/>
    <w:rsid w:val="00A75ED9"/>
    <w:rsid w:val="00A82DDF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656F"/>
    <w:rsid w:val="00B57E83"/>
    <w:rsid w:val="00B71201"/>
    <w:rsid w:val="00B83F00"/>
    <w:rsid w:val="00B97E7E"/>
    <w:rsid w:val="00BB13FD"/>
    <w:rsid w:val="00BB2DF3"/>
    <w:rsid w:val="00BB510A"/>
    <w:rsid w:val="00BC720A"/>
    <w:rsid w:val="00BD6E81"/>
    <w:rsid w:val="00BF3FD1"/>
    <w:rsid w:val="00BF40D9"/>
    <w:rsid w:val="00C551A1"/>
    <w:rsid w:val="00C63183"/>
    <w:rsid w:val="00C67530"/>
    <w:rsid w:val="00C7314C"/>
    <w:rsid w:val="00C73DFC"/>
    <w:rsid w:val="00C755F3"/>
    <w:rsid w:val="00C77288"/>
    <w:rsid w:val="00CB0C28"/>
    <w:rsid w:val="00CF4C87"/>
    <w:rsid w:val="00D030D4"/>
    <w:rsid w:val="00D0342A"/>
    <w:rsid w:val="00D0536C"/>
    <w:rsid w:val="00D1715F"/>
    <w:rsid w:val="00D201C4"/>
    <w:rsid w:val="00D279EE"/>
    <w:rsid w:val="00D31F8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789D"/>
    <w:rsid w:val="00E11FDD"/>
    <w:rsid w:val="00E13775"/>
    <w:rsid w:val="00E214EE"/>
    <w:rsid w:val="00E262BF"/>
    <w:rsid w:val="00E42453"/>
    <w:rsid w:val="00E51A66"/>
    <w:rsid w:val="00E52906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6E7E"/>
    <w:rsid w:val="00F74356"/>
    <w:rsid w:val="00F91064"/>
    <w:rsid w:val="00FA6737"/>
    <w:rsid w:val="00FC12FB"/>
    <w:rsid w:val="00FC1C5E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2DC78AE-CC68-4B0B-9C4A-792B5A57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3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5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  <w:style w:type="paragraph" w:customStyle="1" w:styleId="body">
    <w:name w:val="body"/>
    <w:basedOn w:val="Normal"/>
    <w:rsid w:val="00E214EE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bulletlist">
    <w:name w:val="bullet list"/>
    <w:basedOn w:val="body"/>
    <w:rsid w:val="00E214EE"/>
    <w:pPr>
      <w:spacing w:before="72"/>
      <w:ind w:left="1080" w:hanging="331"/>
    </w:pPr>
  </w:style>
  <w:style w:type="paragraph" w:customStyle="1" w:styleId="TableText">
    <w:name w:val="Table Text"/>
    <w:basedOn w:val="Normal"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Normal2">
    <w:name w:val="Normal 2"/>
    <w:basedOn w:val="Normal"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3E659-BAB3-4030-99EA-CC3CA751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179</TotalTime>
  <Pages>8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3735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Germano Manente Neto</cp:lastModifiedBy>
  <cp:revision>6</cp:revision>
  <cp:lastPrinted>2014-06-10T12:56:00Z</cp:lastPrinted>
  <dcterms:created xsi:type="dcterms:W3CDTF">2014-08-23T01:49:00Z</dcterms:created>
  <dcterms:modified xsi:type="dcterms:W3CDTF">2019-07-22T14:48:00Z</dcterms:modified>
</cp:coreProperties>
</file>